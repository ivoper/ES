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AC" w:rsidRDefault="00C0049E" w:rsidP="00C0049E">
      <w:pPr>
        <w:pStyle w:val="Ttulo"/>
        <w:jc w:val="right"/>
      </w:pPr>
      <w:r>
        <w:t>Sistema de Gestão de Projetos de Financiamento</w:t>
      </w:r>
    </w:p>
    <w:p w:rsidR="003E58AC" w:rsidRDefault="00AE37BF">
      <w:pPr>
        <w:pStyle w:val="Ttulo"/>
        <w:jc w:val="right"/>
      </w:pPr>
      <w:r>
        <w:t>Especificação de Requisitos</w:t>
      </w:r>
    </w:p>
    <w:p w:rsidR="003E58AC" w:rsidRDefault="003E58AC"/>
    <w:p w:rsidR="003E58AC" w:rsidRPr="00AE37BF" w:rsidRDefault="003E58AC"/>
    <w:p w:rsidR="003E58AC" w:rsidRDefault="00AA557B">
      <w:pPr>
        <w:pStyle w:val="Ttulo"/>
        <w:jc w:val="right"/>
        <w:rPr>
          <w:sz w:val="28"/>
        </w:rPr>
      </w:pPr>
      <w:r>
        <w:rPr>
          <w:sz w:val="28"/>
        </w:rPr>
        <w:t>Vers</w:t>
      </w:r>
      <w:r w:rsidR="00AE37BF">
        <w:rPr>
          <w:sz w:val="28"/>
        </w:rPr>
        <w:t>ão</w:t>
      </w:r>
      <w:r>
        <w:rPr>
          <w:sz w:val="28"/>
        </w:rPr>
        <w:t xml:space="preserve"> 1.0</w:t>
      </w:r>
    </w:p>
    <w:p w:rsidR="003E58AC" w:rsidRDefault="003E58AC">
      <w:pPr>
        <w:pStyle w:val="Ttulo"/>
        <w:rPr>
          <w:sz w:val="28"/>
        </w:rPr>
      </w:pPr>
    </w:p>
    <w:p w:rsidR="003E58AC" w:rsidRDefault="003E58AC">
      <w:pPr>
        <w:jc w:val="right"/>
      </w:pPr>
    </w:p>
    <w:p w:rsidR="003E58AC" w:rsidRDefault="003E58AC">
      <w:pPr>
        <w:pStyle w:val="InfoBlue"/>
        <w:sectPr w:rsidR="003E58A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E58AC" w:rsidRDefault="00AE37BF">
      <w:pPr>
        <w:pStyle w:val="Ttulo"/>
      </w:pPr>
      <w:r>
        <w:lastRenderedPageBreak/>
        <w:t>Histórico de Revisões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E58AC" w:rsidTr="00B030C6">
        <w:tc>
          <w:tcPr>
            <w:tcW w:w="2304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AE37BF">
              <w:rPr>
                <w:b/>
              </w:rPr>
              <w:t>a</w:t>
            </w:r>
          </w:p>
        </w:tc>
        <w:tc>
          <w:tcPr>
            <w:tcW w:w="1152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AE37BF">
              <w:rPr>
                <w:b/>
              </w:rPr>
              <w:t>ão</w:t>
            </w:r>
          </w:p>
        </w:tc>
        <w:tc>
          <w:tcPr>
            <w:tcW w:w="3744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</w:t>
            </w:r>
            <w:r w:rsidR="00AE37BF">
              <w:rPr>
                <w:b/>
              </w:rPr>
              <w:t>ção</w:t>
            </w:r>
          </w:p>
        </w:tc>
        <w:tc>
          <w:tcPr>
            <w:tcW w:w="2304" w:type="dxa"/>
          </w:tcPr>
          <w:p w:rsidR="003E58AC" w:rsidRDefault="00AA55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E58AC" w:rsidTr="00B030C6">
        <w:tc>
          <w:tcPr>
            <w:tcW w:w="2304" w:type="dxa"/>
          </w:tcPr>
          <w:p w:rsidR="003E58AC" w:rsidRDefault="00F61B68">
            <w:pPr>
              <w:pStyle w:val="Tabletext"/>
            </w:pPr>
            <w:r>
              <w:t>20/11/2019</w:t>
            </w:r>
          </w:p>
        </w:tc>
        <w:tc>
          <w:tcPr>
            <w:tcW w:w="1152" w:type="dxa"/>
          </w:tcPr>
          <w:p w:rsidR="003E58AC" w:rsidRDefault="00F61B6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E58AC" w:rsidRDefault="00F61B68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3E58AC" w:rsidRDefault="00F61B68">
            <w:pPr>
              <w:pStyle w:val="Tabletext"/>
            </w:pPr>
            <w:r>
              <w:t>Bernardo Costa, Duarte Felício e Ivo Pereira</w:t>
            </w:r>
          </w:p>
        </w:tc>
      </w:tr>
    </w:tbl>
    <w:p w:rsidR="003E58AC" w:rsidRDefault="003E58AC"/>
    <w:p w:rsidR="003E58AC" w:rsidRDefault="00AA557B">
      <w:pPr>
        <w:pStyle w:val="Ttulo"/>
      </w:pPr>
      <w:r>
        <w:br w:type="page"/>
      </w:r>
      <w:r w:rsidR="00AE37BF">
        <w:lastRenderedPageBreak/>
        <w:t>Índice</w:t>
      </w:r>
    </w:p>
    <w:p w:rsidR="000F2907" w:rsidRPr="000F2907" w:rsidRDefault="00AA557B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0F2907">
        <w:rPr>
          <w:noProof/>
        </w:rPr>
        <w:t>1.</w:t>
      </w:r>
      <w:r w:rsidR="000F2907"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="000F2907">
        <w:rPr>
          <w:noProof/>
        </w:rPr>
        <w:t>Introdução</w:t>
      </w:r>
      <w:r w:rsidR="000F2907">
        <w:rPr>
          <w:noProof/>
        </w:rPr>
        <w:tab/>
      </w:r>
      <w:r w:rsidR="000F2907">
        <w:rPr>
          <w:noProof/>
        </w:rPr>
        <w:fldChar w:fldCharType="begin"/>
      </w:r>
      <w:r w:rsidR="000F2907">
        <w:rPr>
          <w:noProof/>
        </w:rPr>
        <w:instrText xml:space="preserve"> PAGEREF _Toc25181385 \h </w:instrText>
      </w:r>
      <w:r w:rsidR="000F2907">
        <w:rPr>
          <w:noProof/>
        </w:rPr>
      </w:r>
      <w:r w:rsidR="000F2907">
        <w:rPr>
          <w:noProof/>
        </w:rPr>
        <w:fldChar w:fldCharType="separate"/>
      </w:r>
      <w:r w:rsidR="000F2907">
        <w:rPr>
          <w:noProof/>
        </w:rPr>
        <w:t>4</w:t>
      </w:r>
      <w:r w:rsidR="000F2907"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Definições, Abreviaturas e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1.4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2907" w:rsidRPr="000F2907" w:rsidRDefault="000F290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Organização de 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Funcionalidade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F2907" w:rsidRPr="000F2907" w:rsidRDefault="000F2907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Descrição de Casos de Utilização do Sistema de Gestão de Projetos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Autenticação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3.2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Criar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Reenquadramento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3.4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Emitir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3.5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Realizar um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3.6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Alterar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3.7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Pedir Reforço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3.8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Suspender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3.9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Reativar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3.10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Realizar Despacho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2907" w:rsidRPr="000F2907" w:rsidRDefault="000F2907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3.11</w:t>
      </w:r>
      <w:r w:rsidRPr="000F2907"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Caso de Utilização Decidir Aprovação de Reforço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_Toc25181403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8AC" w:rsidRDefault="00AA557B">
      <w:pPr>
        <w:pStyle w:val="Ttulo"/>
      </w:pPr>
      <w:r>
        <w:fldChar w:fldCharType="end"/>
      </w:r>
      <w:r>
        <w:br w:type="page"/>
      </w:r>
      <w:r w:rsidR="00AE37BF">
        <w:lastRenderedPageBreak/>
        <w:t>Especificação de Requisitos</w:t>
      </w:r>
      <w:r>
        <w:t xml:space="preserve"> </w:t>
      </w:r>
    </w:p>
    <w:p w:rsidR="003E58AC" w:rsidRDefault="00AA557B">
      <w:pPr>
        <w:pStyle w:val="Ttulo1"/>
      </w:pPr>
      <w:bookmarkStart w:id="1" w:name="_Toc25181385"/>
      <w:r>
        <w:t>Introdu</w:t>
      </w:r>
      <w:r w:rsidR="00AE37BF">
        <w:t>ção</w:t>
      </w:r>
      <w:bookmarkEnd w:id="1"/>
    </w:p>
    <w:p w:rsidR="00AE37BF" w:rsidRDefault="00AE37BF" w:rsidP="00AE37BF">
      <w:pPr>
        <w:ind w:left="720"/>
        <w:jc w:val="both"/>
      </w:pPr>
      <w:r>
        <w:t>Neste documento são especificados os requisitos funcionais e não funcionais do simulador de um sistema de gestão de projetos de financiamento. A especificação está estruturada sob a forma de um modelo de casos de utilização, complementada por uma especificação suplementar onde se encontram descritos requisitos relevantes não contemplados nos casos de utilização identificados.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AE37BF">
      <w:pPr>
        <w:pStyle w:val="Ttulo2"/>
      </w:pPr>
      <w:bookmarkStart w:id="2" w:name="_Toc25181386"/>
      <w:r>
        <w:t>Âmbito</w:t>
      </w:r>
      <w:bookmarkEnd w:id="2"/>
    </w:p>
    <w:p w:rsidR="00AE37BF" w:rsidRDefault="00AE37BF" w:rsidP="00AE37BF">
      <w:pPr>
        <w:ind w:left="720"/>
      </w:pPr>
      <w:r>
        <w:t>Esta especificação de requisitos insere-se no âmbito da realização do Trabalho Prático, no contexto da unidade curricular Engenharia de Software, do Mestrado em Engenharia Informática e de Computadores do ISEL.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F12A57">
      <w:pPr>
        <w:pStyle w:val="Ttulo2"/>
      </w:pPr>
      <w:bookmarkStart w:id="3" w:name="_Toc25181387"/>
      <w:r>
        <w:t>Definições, Abreviaturas e Acrónimos</w:t>
      </w:r>
      <w:bookmarkEnd w:id="3"/>
    </w:p>
    <w:p w:rsidR="00AE37BF" w:rsidRDefault="00620E9A" w:rsidP="00AE37BF">
      <w:pPr>
        <w:ind w:left="720"/>
      </w:pPr>
      <w:r>
        <w:t>Sem glossário.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AA557B">
      <w:pPr>
        <w:pStyle w:val="Ttulo2"/>
      </w:pPr>
      <w:bookmarkStart w:id="4" w:name="_Toc25181388"/>
      <w:r>
        <w:t>Refer</w:t>
      </w:r>
      <w:r w:rsidR="00F12A57">
        <w:t>ências</w:t>
      </w:r>
      <w:bookmarkEnd w:id="4"/>
    </w:p>
    <w:p w:rsidR="00AE37BF" w:rsidRDefault="00AE37BF" w:rsidP="00AE37BF">
      <w:pPr>
        <w:ind w:left="720"/>
      </w:pPr>
      <w:r>
        <w:t>Documentação de apoio à unidade curricular Engenharia de Software Luís Morgado, ISEL-DEETC, 1998-2008.</w:t>
      </w:r>
    </w:p>
    <w:p w:rsidR="00AE37BF" w:rsidRDefault="00AE37BF" w:rsidP="00AE37BF">
      <w:pPr>
        <w:ind w:left="720"/>
      </w:pPr>
    </w:p>
    <w:p w:rsidR="00AE37BF" w:rsidRPr="00AE37BF" w:rsidRDefault="00AE37BF" w:rsidP="00AE37BF">
      <w:pPr>
        <w:ind w:left="720"/>
      </w:pPr>
    </w:p>
    <w:p w:rsidR="003E58AC" w:rsidRDefault="00F12A57">
      <w:pPr>
        <w:pStyle w:val="Ttulo2"/>
      </w:pPr>
      <w:bookmarkStart w:id="5" w:name="_Toc25181389"/>
      <w:r>
        <w:t>Organização do Documento</w:t>
      </w:r>
      <w:bookmarkEnd w:id="5"/>
    </w:p>
    <w:p w:rsidR="00AE37BF" w:rsidRDefault="00AE37BF" w:rsidP="00AE37BF">
      <w:pPr>
        <w:ind w:left="720"/>
      </w:pPr>
      <w:r>
        <w:t xml:space="preserve">O documento está organizado da seguinte forma: </w:t>
      </w:r>
    </w:p>
    <w:p w:rsidR="00AE37BF" w:rsidRDefault="00AE37BF" w:rsidP="00AE37BF">
      <w:pPr>
        <w:numPr>
          <w:ilvl w:val="0"/>
          <w:numId w:val="23"/>
        </w:numPr>
      </w:pPr>
      <w:r>
        <w:t xml:space="preserve">Secção 1: Organização de casos de utilização; </w:t>
      </w:r>
    </w:p>
    <w:p w:rsidR="00AE37BF" w:rsidRPr="00AE37BF" w:rsidRDefault="00AE37BF" w:rsidP="00D97E1F">
      <w:pPr>
        <w:numPr>
          <w:ilvl w:val="0"/>
          <w:numId w:val="23"/>
        </w:numPr>
      </w:pPr>
      <w:r>
        <w:t>Secção 2: Descrição de casos de utilização</w:t>
      </w:r>
      <w:r w:rsidR="00D97E1F">
        <w:t>.</w:t>
      </w:r>
      <w:r>
        <w:br w:type="page"/>
      </w:r>
    </w:p>
    <w:p w:rsidR="003E58AC" w:rsidRPr="00F22F6B" w:rsidRDefault="00F22F6B" w:rsidP="00F22F6B">
      <w:pPr>
        <w:pStyle w:val="Ttulo1"/>
      </w:pPr>
      <w:bookmarkStart w:id="6" w:name="_Toc25181390"/>
      <w:r>
        <w:lastRenderedPageBreak/>
        <w:t>Organização de Casos de Utilização</w:t>
      </w:r>
      <w:bookmarkEnd w:id="6"/>
    </w:p>
    <w:p w:rsidR="009A36E2" w:rsidRPr="009A36E2" w:rsidRDefault="00F22F6B" w:rsidP="009A36E2">
      <w:pPr>
        <w:pStyle w:val="Ttulo2"/>
        <w:rPr>
          <w:sz w:val="24"/>
        </w:rPr>
      </w:pPr>
      <w:bookmarkStart w:id="7" w:name="_Toc25181391"/>
      <w:r>
        <w:t>Funcionalidade Geral</w:t>
      </w:r>
      <w:bookmarkEnd w:id="7"/>
    </w:p>
    <w:p w:rsidR="009A36E2" w:rsidRDefault="001D7DAC" w:rsidP="009A36E2">
      <w:pPr>
        <w:rPr>
          <w:color w:val="0000FF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1790700</wp:posOffset>
            </wp:positionH>
            <wp:positionV relativeFrom="paragraph">
              <wp:posOffset>207320</wp:posOffset>
            </wp:positionV>
            <wp:extent cx="2360295" cy="2571115"/>
            <wp:effectExtent l="0" t="0" r="1905" b="635"/>
            <wp:wrapTight wrapText="bothSides">
              <wp:wrapPolygon edited="0">
                <wp:start x="0" y="0"/>
                <wp:lineTo x="0" y="21445"/>
                <wp:lineTo x="21443" y="21445"/>
                <wp:lineTo x="2144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6E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812D9A" wp14:editId="1BBF54CD">
                <wp:simplePos x="0" y="0"/>
                <wp:positionH relativeFrom="margin">
                  <wp:align>center</wp:align>
                </wp:positionH>
                <wp:positionV relativeFrom="paragraph">
                  <wp:posOffset>2955925</wp:posOffset>
                </wp:positionV>
                <wp:extent cx="3900170" cy="635"/>
                <wp:effectExtent l="0" t="0" r="5080" b="8255"/>
                <wp:wrapTight wrapText="bothSides">
                  <wp:wrapPolygon edited="0">
                    <wp:start x="0" y="0"/>
                    <wp:lineTo x="0" y="20698"/>
                    <wp:lineTo x="21523" y="20698"/>
                    <wp:lineTo x="21523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5811" w:rsidRPr="00526EA5" w:rsidRDefault="00135811" w:rsidP="00F22F6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Funcionalidade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12D9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2.75pt;width:307.1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" stroked="f">
                <v:textbox style="mso-fit-shape-to-text:t" inset="0,0,0,0">
                  <w:txbxContent>
                    <w:p w:rsidR="00135811" w:rsidRPr="00526EA5" w:rsidRDefault="00135811" w:rsidP="00F22F6B">
                      <w:pPr>
                        <w:pStyle w:val="Legenda"/>
                        <w:jc w:val="center"/>
                        <w:rPr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Funcionalidade Geral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A36E2"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3175000</wp:posOffset>
            </wp:positionH>
            <wp:positionV relativeFrom="paragraph">
              <wp:posOffset>3371850</wp:posOffset>
            </wp:positionV>
            <wp:extent cx="3479800" cy="3360420"/>
            <wp:effectExtent l="0" t="0" r="6350" b="0"/>
            <wp:wrapTight wrapText="bothSides">
              <wp:wrapPolygon edited="0">
                <wp:start x="0" y="0"/>
                <wp:lineTo x="0" y="21429"/>
                <wp:lineTo x="21521" y="21429"/>
                <wp:lineTo x="215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6E2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3296920</wp:posOffset>
            </wp:positionV>
            <wp:extent cx="3444240" cy="3606800"/>
            <wp:effectExtent l="0" t="0" r="3810" b="0"/>
            <wp:wrapTight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6E2">
        <w:rPr>
          <w:lang w:val="en-GB"/>
        </w:rPr>
        <w:br w:type="page"/>
      </w:r>
    </w:p>
    <w:p w:rsidR="009A36E2" w:rsidRDefault="009A36E2">
      <w:pPr>
        <w:widowControl/>
        <w:spacing w:line="240" w:lineRule="auto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196D5C2B" wp14:editId="137597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6400" cy="4034790"/>
            <wp:effectExtent l="0" t="0" r="6350" b="3810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2A7F6C" wp14:editId="66673C1B">
                <wp:simplePos x="0" y="0"/>
                <wp:positionH relativeFrom="column">
                  <wp:posOffset>1498600</wp:posOffset>
                </wp:positionH>
                <wp:positionV relativeFrom="paragraph">
                  <wp:posOffset>146685</wp:posOffset>
                </wp:positionV>
                <wp:extent cx="3575050" cy="635"/>
                <wp:effectExtent l="0" t="0" r="6350" b="8255"/>
                <wp:wrapTight wrapText="bothSides">
                  <wp:wrapPolygon edited="0">
                    <wp:start x="0" y="0"/>
                    <wp:lineTo x="0" y="20698"/>
                    <wp:lineTo x="21523" y="20698"/>
                    <wp:lineTo x="21523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5811" w:rsidRPr="000E0C8B" w:rsidRDefault="00135811" w:rsidP="009A36E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Funcionalidades associada aos diferentes 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A7F6C" id="Caixa de texto 7" o:spid="_x0000_s1027" type="#_x0000_t202" style="position:absolute;margin-left:118pt;margin-top:11.55pt;width:281.5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" stroked="f">
                <v:textbox style="mso-fit-shape-to-text:t" inset="0,0,0,0">
                  <w:txbxContent>
                    <w:p w:rsidR="00135811" w:rsidRPr="000E0C8B" w:rsidRDefault="00135811" w:rsidP="009A36E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Funcionalidades associada aos diferentes utilizadores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lang w:val="en-GB"/>
        </w:rPr>
      </w:pPr>
    </w:p>
    <w:p w:rsidR="009A36E2" w:rsidRDefault="009A36E2">
      <w:pPr>
        <w:widowControl/>
        <w:spacing w:line="240" w:lineRule="auto"/>
        <w:rPr>
          <w:i/>
          <w:color w:val="0000FF"/>
          <w:lang w:val="en-GB"/>
        </w:rPr>
      </w:pPr>
      <w:r>
        <w:rPr>
          <w:lang w:val="en-GB"/>
        </w:rPr>
        <w:br w:type="page"/>
      </w:r>
    </w:p>
    <w:p w:rsidR="00CE345A" w:rsidRDefault="009A36E2" w:rsidP="00CE345A">
      <w:pPr>
        <w:pStyle w:val="Ttulo1"/>
      </w:pPr>
      <w:bookmarkStart w:id="8" w:name="_Toc25181392"/>
      <w:r w:rsidRPr="009A36E2">
        <w:lastRenderedPageBreak/>
        <w:t>Descrição de Casos de Utilização do</w:t>
      </w:r>
      <w:r>
        <w:t xml:space="preserve"> Sistema de Gestão de Projetos de Financiamento</w:t>
      </w:r>
      <w:bookmarkEnd w:id="8"/>
    </w:p>
    <w:p w:rsidR="00CE345A" w:rsidRDefault="00CE345A" w:rsidP="00CE345A">
      <w:pPr>
        <w:pStyle w:val="Ttulo2"/>
      </w:pPr>
      <w:bookmarkStart w:id="9" w:name="_Toc25181393"/>
      <w:r>
        <w:t>Caso de Utilização Autenticação</w:t>
      </w:r>
      <w:bookmarkEnd w:id="9"/>
    </w:p>
    <w:p w:rsidR="00CE345A" w:rsidRPr="009A36E2" w:rsidRDefault="00CE345A" w:rsidP="00CE345A">
      <w:r w:rsidRPr="009A36E2">
        <w:rPr>
          <w:b/>
        </w:rPr>
        <w:t xml:space="preserve">Resumo: </w:t>
      </w:r>
      <w:r>
        <w:t>Autenticar um utilizador no sistema.</w:t>
      </w:r>
    </w:p>
    <w:p w:rsidR="00CE345A" w:rsidRPr="00CE345A" w:rsidRDefault="00CE345A" w:rsidP="00CE345A">
      <w:r>
        <w:rPr>
          <w:b/>
        </w:rPr>
        <w:t>Atores:</w:t>
      </w:r>
      <w:r>
        <w:t xml:space="preserve"> Técnico, Gestor de Financiamento e Comissão de Financiamento.</w:t>
      </w:r>
    </w:p>
    <w:p w:rsidR="00CE345A" w:rsidRDefault="00CE345A" w:rsidP="00CE345A"/>
    <w:p w:rsidR="00CE345A" w:rsidRDefault="00CE345A" w:rsidP="00CE345A">
      <w:pPr>
        <w:rPr>
          <w:b/>
        </w:rPr>
      </w:pPr>
      <w:r>
        <w:rPr>
          <w:b/>
        </w:rPr>
        <w:t>Cenário Principal:</w:t>
      </w:r>
    </w:p>
    <w:p w:rsidR="00CE345A" w:rsidRDefault="00CE345A" w:rsidP="00CE345A">
      <w:pPr>
        <w:pStyle w:val="PargrafodaLista"/>
        <w:numPr>
          <w:ilvl w:val="0"/>
          <w:numId w:val="25"/>
        </w:numPr>
      </w:pPr>
      <w:r>
        <w:t>O caso de utilização inicia-se quando o utilizador pretende autenticar-se no sistema.</w:t>
      </w:r>
    </w:p>
    <w:p w:rsidR="00CE345A" w:rsidRDefault="00CE345A" w:rsidP="00CE345A">
      <w:pPr>
        <w:pStyle w:val="PargrafodaLista"/>
        <w:numPr>
          <w:ilvl w:val="0"/>
          <w:numId w:val="25"/>
        </w:numPr>
      </w:pPr>
      <w:r>
        <w:t>O sistema apresenta a página de login (página inicial).</w:t>
      </w:r>
    </w:p>
    <w:p w:rsidR="00CE345A" w:rsidRDefault="00CE345A" w:rsidP="00CE345A">
      <w:pPr>
        <w:pStyle w:val="PargrafodaLista"/>
        <w:numPr>
          <w:ilvl w:val="0"/>
          <w:numId w:val="25"/>
        </w:numPr>
      </w:pPr>
      <w:r>
        <w:t xml:space="preserve">O utilizador insere as </w:t>
      </w:r>
      <w:r w:rsidR="000F0945">
        <w:t>credenciais</w:t>
      </w:r>
      <w:r>
        <w:t>.</w:t>
      </w:r>
    </w:p>
    <w:p w:rsidR="000F0945" w:rsidRDefault="000F0945" w:rsidP="00CE345A">
      <w:pPr>
        <w:pStyle w:val="PargrafodaLista"/>
        <w:numPr>
          <w:ilvl w:val="0"/>
          <w:numId w:val="25"/>
        </w:numPr>
      </w:pPr>
      <w:r>
        <w:t>O utilizador pressiona o botão “login”.</w:t>
      </w:r>
    </w:p>
    <w:p w:rsidR="000F0945" w:rsidRDefault="000F0945" w:rsidP="00CE345A">
      <w:pPr>
        <w:pStyle w:val="PargrafodaLista"/>
        <w:numPr>
          <w:ilvl w:val="0"/>
          <w:numId w:val="25"/>
        </w:numPr>
      </w:pPr>
      <w:r>
        <w:t>O sistema verifica as credenciais inseridas.</w:t>
      </w:r>
    </w:p>
    <w:p w:rsidR="000F0945" w:rsidRDefault="000F0945" w:rsidP="00CE345A">
      <w:pPr>
        <w:pStyle w:val="PargrafodaLista"/>
        <w:numPr>
          <w:ilvl w:val="0"/>
          <w:numId w:val="25"/>
        </w:numPr>
      </w:pPr>
      <w:r>
        <w:t>O sistema apresenta a página correspondente ao utilizador.</w:t>
      </w:r>
    </w:p>
    <w:p w:rsidR="000F0945" w:rsidRDefault="000F0945" w:rsidP="000F0945"/>
    <w:p w:rsidR="000F0945" w:rsidRDefault="000F0945" w:rsidP="000F0945">
      <w:pPr>
        <w:rPr>
          <w:b/>
        </w:rPr>
      </w:pPr>
      <w:r>
        <w:rPr>
          <w:b/>
        </w:rPr>
        <w:t xml:space="preserve">Cenário Alternativo 1: </w:t>
      </w:r>
    </w:p>
    <w:p w:rsidR="000F0945" w:rsidRDefault="000F0945" w:rsidP="000F0945">
      <w:pPr>
        <w:pStyle w:val="PargrafodaLista"/>
        <w:numPr>
          <w:ilvl w:val="0"/>
          <w:numId w:val="26"/>
        </w:numPr>
      </w:pPr>
      <w:r>
        <w:t>No passo 5 do cenário principal, o sistema não reconhece as credenciais.</w:t>
      </w:r>
    </w:p>
    <w:p w:rsidR="000F0945" w:rsidRPr="000F0945" w:rsidRDefault="000F0945" w:rsidP="000F0945">
      <w:pPr>
        <w:pStyle w:val="PargrafodaLista"/>
        <w:numPr>
          <w:ilvl w:val="0"/>
          <w:numId w:val="26"/>
        </w:numPr>
      </w:pPr>
      <w:r>
        <w:t>O sistema pede novamente as credenciais ao utilizador, mostrando uma mensagem de erro.</w:t>
      </w:r>
    </w:p>
    <w:p w:rsidR="00CE345A" w:rsidRPr="00CE345A" w:rsidRDefault="00CE345A" w:rsidP="00CE345A">
      <w:pPr>
        <w:pStyle w:val="Ttulo2"/>
        <w:numPr>
          <w:ilvl w:val="0"/>
          <w:numId w:val="0"/>
        </w:numPr>
      </w:pPr>
    </w:p>
    <w:p w:rsidR="009A36E2" w:rsidRDefault="009A36E2" w:rsidP="009A36E2">
      <w:pPr>
        <w:pStyle w:val="Ttulo2"/>
      </w:pPr>
      <w:bookmarkStart w:id="10" w:name="_Toc25181394"/>
      <w:r>
        <w:t>Caso de Utilização Criar Projeto</w:t>
      </w:r>
      <w:bookmarkEnd w:id="10"/>
    </w:p>
    <w:p w:rsidR="009A36E2" w:rsidRPr="009A36E2" w:rsidRDefault="009A36E2" w:rsidP="009A36E2">
      <w:r w:rsidRPr="009A36E2">
        <w:rPr>
          <w:b/>
        </w:rPr>
        <w:t xml:space="preserve">Resumo: </w:t>
      </w:r>
      <w:r w:rsidR="00CE345A">
        <w:t>Criação de um novo projeto no sistema.</w:t>
      </w:r>
    </w:p>
    <w:p w:rsidR="009A36E2" w:rsidRPr="00CE345A" w:rsidRDefault="009A36E2" w:rsidP="009A36E2">
      <w:r>
        <w:rPr>
          <w:b/>
        </w:rPr>
        <w:t>Atores:</w:t>
      </w:r>
      <w:r w:rsidR="00CE345A">
        <w:rPr>
          <w:b/>
        </w:rPr>
        <w:t xml:space="preserve"> </w:t>
      </w:r>
      <w:r w:rsidR="00CE345A">
        <w:t>Técnico.</w:t>
      </w:r>
    </w:p>
    <w:p w:rsidR="009A36E2" w:rsidRDefault="009A36E2" w:rsidP="009A36E2"/>
    <w:p w:rsidR="00CE345A" w:rsidRDefault="009A36E2" w:rsidP="00F75676">
      <w:pPr>
        <w:rPr>
          <w:b/>
        </w:rPr>
      </w:pPr>
      <w:r>
        <w:rPr>
          <w:b/>
        </w:rPr>
        <w:t>Cenário Principal: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 xml:space="preserve">O caso de utilização inicia-se quando o utilizador está autenticado como Técnico e pretende criar um novo Projeto. 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sistema pede ao utilizador os campos necessários.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utilizador insere os campos.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utilizador pressiona o botão CRIAR.</w:t>
      </w:r>
    </w:p>
    <w:p w:rsidR="00F75676" w:rsidRDefault="00F75676" w:rsidP="00F75676">
      <w:pPr>
        <w:pStyle w:val="PargrafodaLista"/>
        <w:numPr>
          <w:ilvl w:val="0"/>
          <w:numId w:val="28"/>
        </w:numPr>
      </w:pPr>
      <w:r>
        <w:t>O sistema apresenta uma mensagem de sucesso.</w:t>
      </w:r>
    </w:p>
    <w:p w:rsidR="00F75676" w:rsidRDefault="00F75676" w:rsidP="00F75676"/>
    <w:p w:rsidR="00AF309E" w:rsidRDefault="00AF309E" w:rsidP="00F75676">
      <w:pPr>
        <w:rPr>
          <w:b/>
        </w:rPr>
      </w:pPr>
      <w:r>
        <w:rPr>
          <w:b/>
        </w:rPr>
        <w:t>Cenário Alternativo:</w:t>
      </w:r>
    </w:p>
    <w:p w:rsidR="00AF309E" w:rsidRDefault="00AF309E" w:rsidP="00AF309E">
      <w:pPr>
        <w:pStyle w:val="PargrafodaLista"/>
        <w:numPr>
          <w:ilvl w:val="0"/>
          <w:numId w:val="29"/>
        </w:numPr>
      </w:pPr>
      <w:r>
        <w:t>No passo 5 o sistema não consegui</w:t>
      </w:r>
      <w:r w:rsidR="005A0E54">
        <w:t>u</w:t>
      </w:r>
      <w:r>
        <w:t xml:space="preserve"> criar o projeto devido, à má inserção de campos.</w:t>
      </w:r>
    </w:p>
    <w:p w:rsidR="00AF309E" w:rsidRDefault="00AF309E" w:rsidP="00AF309E">
      <w:pPr>
        <w:pStyle w:val="PargrafodaLista"/>
        <w:numPr>
          <w:ilvl w:val="0"/>
          <w:numId w:val="29"/>
        </w:numPr>
      </w:pPr>
      <w:r>
        <w:t>O sistema pede novamente os campos de criação ao utilizador, mostrando uma mensagem de erro.</w:t>
      </w:r>
    </w:p>
    <w:p w:rsidR="00AF309E" w:rsidRDefault="00AF309E" w:rsidP="00AF309E"/>
    <w:p w:rsidR="00AF309E" w:rsidRDefault="00AF309E" w:rsidP="00AF309E">
      <w:pPr>
        <w:pStyle w:val="Ttulo2"/>
      </w:pPr>
      <w:bookmarkStart w:id="11" w:name="_Toc25181395"/>
      <w:r>
        <w:t>Caso de Utilização Reenquadramento do Projeto</w:t>
      </w:r>
      <w:bookmarkEnd w:id="11"/>
    </w:p>
    <w:p w:rsidR="00AF309E" w:rsidRPr="009A36E2" w:rsidRDefault="00AF309E" w:rsidP="00AF309E">
      <w:r w:rsidRPr="009A36E2">
        <w:rPr>
          <w:b/>
        </w:rPr>
        <w:t xml:space="preserve">Resumo: </w:t>
      </w:r>
      <w:r w:rsidR="005C2C9E">
        <w:t>O projeto encontra-se arquivado</w:t>
      </w:r>
      <w:r w:rsidR="001D727F">
        <w:t xml:space="preserve"> </w:t>
      </w:r>
      <w:r w:rsidR="00A71D13">
        <w:t>e é reenquadrado.</w:t>
      </w:r>
    </w:p>
    <w:p w:rsidR="00AF309E" w:rsidRPr="00CE345A" w:rsidRDefault="00AF309E" w:rsidP="00AF309E">
      <w:r>
        <w:rPr>
          <w:b/>
        </w:rPr>
        <w:t xml:space="preserve">Atores: </w:t>
      </w:r>
      <w:r>
        <w:t>Técnico.</w:t>
      </w:r>
    </w:p>
    <w:p w:rsidR="00AF309E" w:rsidRDefault="00AF309E" w:rsidP="00AF309E"/>
    <w:p w:rsidR="00AF309E" w:rsidRDefault="00AF309E" w:rsidP="00AF309E">
      <w:pPr>
        <w:rPr>
          <w:b/>
        </w:rPr>
      </w:pPr>
      <w:r>
        <w:rPr>
          <w:b/>
        </w:rPr>
        <w:t>Cenário Principal:</w:t>
      </w:r>
    </w:p>
    <w:p w:rsidR="00AF309E" w:rsidRDefault="00AF309E" w:rsidP="00A71D13">
      <w:pPr>
        <w:pStyle w:val="PargrafodaLista"/>
        <w:numPr>
          <w:ilvl w:val="0"/>
          <w:numId w:val="30"/>
        </w:numPr>
      </w:pPr>
      <w:r>
        <w:t xml:space="preserve">O caso de utilização inicia-se quando o utilizador está autenticado </w:t>
      </w:r>
      <w:proofErr w:type="gramStart"/>
      <w:r>
        <w:t>como Técnico</w:t>
      </w:r>
      <w:proofErr w:type="gramEnd"/>
      <w:r>
        <w:t xml:space="preserve"> e pretende</w:t>
      </w:r>
      <w:r w:rsidR="00A71D13">
        <w:t xml:space="preserve"> reenquadrar um projeto arquivado</w:t>
      </w:r>
      <w:r>
        <w:t xml:space="preserve">. </w:t>
      </w:r>
    </w:p>
    <w:p w:rsidR="00A71D13" w:rsidRDefault="00AF309E" w:rsidP="00A71D13">
      <w:pPr>
        <w:pStyle w:val="PargrafodaLista"/>
        <w:numPr>
          <w:ilvl w:val="0"/>
          <w:numId w:val="30"/>
        </w:numPr>
      </w:pPr>
      <w:r>
        <w:t xml:space="preserve">O </w:t>
      </w:r>
      <w:r w:rsidR="00A71D13">
        <w:t>utilizador pressiona o botão REENQUADRAR.</w:t>
      </w:r>
    </w:p>
    <w:p w:rsidR="00AF309E" w:rsidRDefault="00A71D13" w:rsidP="00A71D13">
      <w:pPr>
        <w:pStyle w:val="PargrafodaLista"/>
        <w:numPr>
          <w:ilvl w:val="0"/>
          <w:numId w:val="30"/>
        </w:numPr>
      </w:pPr>
      <w:r>
        <w:t>O sistema apresenta uma lista com todos os projetos arquivados.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utilizador seleciona o projeto pretendido.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sistema apresenta uma caixa de confirmação.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utilizador pressiona o botão SIM.</w:t>
      </w:r>
    </w:p>
    <w:p w:rsidR="00A71D13" w:rsidRDefault="00A71D13" w:rsidP="00A71D13">
      <w:pPr>
        <w:pStyle w:val="PargrafodaLista"/>
        <w:numPr>
          <w:ilvl w:val="0"/>
          <w:numId w:val="30"/>
        </w:numPr>
      </w:pPr>
      <w:r>
        <w:t>O sistema apresenta uma mensagem de sucesso e volta à página inicial.</w:t>
      </w:r>
    </w:p>
    <w:p w:rsidR="00A71D13" w:rsidRDefault="00A71D13">
      <w:pPr>
        <w:widowControl/>
        <w:spacing w:line="240" w:lineRule="auto"/>
      </w:pPr>
      <w:r>
        <w:br w:type="page"/>
      </w:r>
    </w:p>
    <w:p w:rsidR="00A71D13" w:rsidRDefault="00A71D13" w:rsidP="00A71D13"/>
    <w:p w:rsidR="00AF309E" w:rsidRDefault="00AF309E" w:rsidP="00AF309E">
      <w:pPr>
        <w:rPr>
          <w:b/>
        </w:rPr>
      </w:pPr>
      <w:r>
        <w:rPr>
          <w:b/>
        </w:rPr>
        <w:t>Cenário Alternativo:</w:t>
      </w:r>
    </w:p>
    <w:p w:rsidR="00A71D13" w:rsidRDefault="00AF309E" w:rsidP="00416C79">
      <w:pPr>
        <w:pStyle w:val="PargrafodaLista"/>
        <w:numPr>
          <w:ilvl w:val="0"/>
          <w:numId w:val="31"/>
        </w:numPr>
      </w:pPr>
      <w:r>
        <w:t xml:space="preserve">No passo </w:t>
      </w:r>
      <w:r w:rsidR="00A71D13">
        <w:t>6</w:t>
      </w:r>
      <w:r>
        <w:t xml:space="preserve"> </w:t>
      </w:r>
      <w:r w:rsidR="00A71D13">
        <w:t>o utilizador pressiona o botão NÃO.</w:t>
      </w:r>
    </w:p>
    <w:p w:rsidR="00AF309E" w:rsidRPr="00AF309E" w:rsidRDefault="00AF309E" w:rsidP="00416C79">
      <w:pPr>
        <w:pStyle w:val="PargrafodaLista"/>
        <w:numPr>
          <w:ilvl w:val="0"/>
          <w:numId w:val="31"/>
        </w:numPr>
      </w:pPr>
      <w:r>
        <w:t xml:space="preserve">O sistema </w:t>
      </w:r>
      <w:r w:rsidR="00A71D13">
        <w:t>volta ao passo 3, do cenário principal.</w:t>
      </w:r>
    </w:p>
    <w:p w:rsidR="003626EA" w:rsidRDefault="003626EA" w:rsidP="00AF309E"/>
    <w:p w:rsidR="003626EA" w:rsidRDefault="003626EA" w:rsidP="00AF309E"/>
    <w:p w:rsidR="003626EA" w:rsidRDefault="003626EA" w:rsidP="003626EA">
      <w:pPr>
        <w:pStyle w:val="Ttulo2"/>
      </w:pPr>
      <w:bookmarkStart w:id="12" w:name="_Toc25181396"/>
      <w:r>
        <w:t xml:space="preserve">Caso de Utilização </w:t>
      </w:r>
      <w:r w:rsidR="00895563">
        <w:t>Emitir parecer técnico</w:t>
      </w:r>
      <w:bookmarkEnd w:id="12"/>
    </w:p>
    <w:p w:rsidR="003626EA" w:rsidRPr="00895563" w:rsidRDefault="003626EA" w:rsidP="003626EA">
      <w:r w:rsidRPr="009A36E2">
        <w:rPr>
          <w:b/>
        </w:rPr>
        <w:t>Resumo:</w:t>
      </w:r>
      <w:r w:rsidR="00895563">
        <w:t xml:space="preserve"> Emissão de um parecer técnico.</w:t>
      </w:r>
    </w:p>
    <w:p w:rsidR="003626EA" w:rsidRPr="00CE345A" w:rsidRDefault="003626EA" w:rsidP="003626EA">
      <w:r>
        <w:rPr>
          <w:b/>
        </w:rPr>
        <w:t xml:space="preserve">Atores: </w:t>
      </w:r>
      <w:r w:rsidR="00895563">
        <w:t>Gestor de Financiamento</w:t>
      </w:r>
      <w:r>
        <w:t>.</w:t>
      </w:r>
    </w:p>
    <w:p w:rsidR="003626EA" w:rsidRDefault="003626EA" w:rsidP="003626EA"/>
    <w:p w:rsidR="003626EA" w:rsidRDefault="003626EA" w:rsidP="003626EA">
      <w:pPr>
        <w:rPr>
          <w:b/>
        </w:rPr>
      </w:pPr>
      <w:r>
        <w:rPr>
          <w:b/>
        </w:rPr>
        <w:t>Cenário Principal:</w:t>
      </w:r>
    </w:p>
    <w:p w:rsidR="003626EA" w:rsidRDefault="003626EA" w:rsidP="00895563">
      <w:pPr>
        <w:pStyle w:val="PargrafodaLista"/>
        <w:numPr>
          <w:ilvl w:val="0"/>
          <w:numId w:val="35"/>
        </w:numPr>
      </w:pPr>
      <w:r>
        <w:t xml:space="preserve">O caso de utilização inicia-se quando o utilizador está autenticado como </w:t>
      </w:r>
      <w:r w:rsidR="00895563">
        <w:t xml:space="preserve">Gestor de Financiamento </w:t>
      </w:r>
      <w:r>
        <w:t>e pretende</w:t>
      </w:r>
      <w:r w:rsidR="00895563">
        <w:t xml:space="preserve"> emitir um parecer técnico</w:t>
      </w:r>
      <w:r>
        <w:t xml:space="preserve">. 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>O utilizador pressiona o botão EMITIR PARECER TÉCNICO.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>O sistema apresenta uma lista com todos os projetos à espera de um parecer técnico.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>O utilizador seleciona o projeto pretendido.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 xml:space="preserve">O sistema apresenta uma caixa </w:t>
      </w:r>
      <w:r w:rsidR="00FF3692">
        <w:t>com os botões FAVORÁVEL ou DESFAVORÁVEL</w:t>
      </w:r>
      <w:r>
        <w:t>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 xml:space="preserve">O utilizador pressiona o botão </w:t>
      </w:r>
      <w:r w:rsidR="00FF3692">
        <w:t>FAVORÁVEL</w:t>
      </w:r>
      <w:r>
        <w:t>.</w:t>
      </w:r>
    </w:p>
    <w:p w:rsidR="00895563" w:rsidRDefault="00895563" w:rsidP="00895563">
      <w:pPr>
        <w:pStyle w:val="PargrafodaLista"/>
        <w:numPr>
          <w:ilvl w:val="0"/>
          <w:numId w:val="35"/>
        </w:numPr>
      </w:pPr>
      <w:r>
        <w:t xml:space="preserve">O sistema apresenta uma mensagem de </w:t>
      </w:r>
      <w:r w:rsidR="0052797E">
        <w:t>emissão</w:t>
      </w:r>
      <w:r>
        <w:t xml:space="preserve"> e volta à página inicial.</w:t>
      </w:r>
    </w:p>
    <w:p w:rsidR="00895563" w:rsidRDefault="00895563" w:rsidP="00895563"/>
    <w:p w:rsidR="00895563" w:rsidRDefault="00895563" w:rsidP="00895563">
      <w:pPr>
        <w:rPr>
          <w:b/>
        </w:rPr>
      </w:pPr>
      <w:r>
        <w:rPr>
          <w:b/>
        </w:rPr>
        <w:t>Cenário Alternativo:</w:t>
      </w:r>
    </w:p>
    <w:p w:rsidR="00895563" w:rsidRDefault="00895563" w:rsidP="00895563">
      <w:pPr>
        <w:pStyle w:val="PargrafodaLista"/>
        <w:numPr>
          <w:ilvl w:val="0"/>
          <w:numId w:val="36"/>
        </w:numPr>
      </w:pPr>
      <w:r>
        <w:t xml:space="preserve">No passo 6 o utilizador pressiona o botão </w:t>
      </w:r>
      <w:r w:rsidR="00FF3692">
        <w:t>DESFAVORÁVEL</w:t>
      </w:r>
      <w:r>
        <w:t>.</w:t>
      </w:r>
    </w:p>
    <w:p w:rsidR="00895563" w:rsidRPr="00AF309E" w:rsidRDefault="00895563" w:rsidP="00895563">
      <w:pPr>
        <w:pStyle w:val="PargrafodaLista"/>
        <w:numPr>
          <w:ilvl w:val="0"/>
          <w:numId w:val="36"/>
        </w:numPr>
      </w:pPr>
      <w:r>
        <w:t>O sistema volta ao passo 3, do cenário principal.</w:t>
      </w:r>
    </w:p>
    <w:p w:rsidR="00895563" w:rsidRDefault="00895563" w:rsidP="00895563"/>
    <w:p w:rsidR="003626EA" w:rsidRDefault="003626EA" w:rsidP="003626EA"/>
    <w:p w:rsidR="005C2A61" w:rsidRDefault="005C2A61" w:rsidP="005C2A61">
      <w:pPr>
        <w:pStyle w:val="Ttulo2"/>
      </w:pPr>
      <w:bookmarkStart w:id="13" w:name="_Toc25181397"/>
      <w:r>
        <w:t>Caso de Utilização Realizar um Pagamento</w:t>
      </w:r>
      <w:bookmarkEnd w:id="13"/>
    </w:p>
    <w:p w:rsidR="005C2A61" w:rsidRPr="00895563" w:rsidRDefault="005C2A61" w:rsidP="005C2A61">
      <w:r w:rsidRPr="009A36E2">
        <w:rPr>
          <w:b/>
        </w:rPr>
        <w:t>Resumo:</w:t>
      </w:r>
      <w:r>
        <w:t xml:space="preserve"> Realização de um pagamento.</w:t>
      </w:r>
    </w:p>
    <w:p w:rsidR="005C2A61" w:rsidRPr="00CE345A" w:rsidRDefault="005C2A61" w:rsidP="005C2A61">
      <w:r>
        <w:rPr>
          <w:b/>
        </w:rPr>
        <w:t xml:space="preserve">Atores: </w:t>
      </w:r>
      <w:r>
        <w:t>Gestor de Financiamento.</w:t>
      </w:r>
    </w:p>
    <w:p w:rsidR="005C2A61" w:rsidRDefault="005C2A61" w:rsidP="005C2A61"/>
    <w:p w:rsidR="005C2A61" w:rsidRDefault="005C2A61" w:rsidP="005C2A61">
      <w:pPr>
        <w:rPr>
          <w:b/>
        </w:rPr>
      </w:pPr>
      <w:r>
        <w:rPr>
          <w:b/>
        </w:rPr>
        <w:t>Cenário Principal: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 xml:space="preserve">O caso de utilização inicia-se quando o utilizador está autenticado como Gestor de Financiamento e pretende </w:t>
      </w:r>
      <w:r w:rsidR="00385F25">
        <w:t>realizar pagamento</w:t>
      </w:r>
      <w:r>
        <w:t xml:space="preserve">. 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 xml:space="preserve">O utilizador pressiona o botão </w:t>
      </w:r>
      <w:r w:rsidR="00385F25">
        <w:t>PAGAMENTO</w:t>
      </w:r>
      <w:r>
        <w:t>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sistema apresenta uma lista com todos os projetos à espera de</w:t>
      </w:r>
      <w:r w:rsidR="00612BBF">
        <w:t xml:space="preserve"> pagamento</w:t>
      </w:r>
      <w:r>
        <w:t>.</w:t>
      </w:r>
    </w:p>
    <w:p w:rsidR="0052333D" w:rsidRDefault="005C2A61" w:rsidP="0052333D">
      <w:pPr>
        <w:pStyle w:val="PargrafodaLista"/>
        <w:numPr>
          <w:ilvl w:val="0"/>
          <w:numId w:val="37"/>
        </w:numPr>
      </w:pPr>
      <w:r>
        <w:t>O utilizador seleciona o projeto pretendido.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sistema apresenta uma caixa de confirmação.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utilizador pressiona o botão SIM.</w:t>
      </w:r>
    </w:p>
    <w:p w:rsidR="005C2A61" w:rsidRDefault="005C2A61" w:rsidP="005C2A61">
      <w:pPr>
        <w:pStyle w:val="PargrafodaLista"/>
        <w:numPr>
          <w:ilvl w:val="0"/>
          <w:numId w:val="37"/>
        </w:numPr>
      </w:pPr>
      <w:r>
        <w:t>O sistema apresenta uma mensagem de sucesso e volta à página inicial.</w:t>
      </w:r>
    </w:p>
    <w:p w:rsidR="005C2A61" w:rsidRDefault="005C2A61" w:rsidP="005C2A61"/>
    <w:p w:rsidR="005C2A61" w:rsidRDefault="005C2A61" w:rsidP="005C2A61">
      <w:pPr>
        <w:rPr>
          <w:b/>
        </w:rPr>
      </w:pPr>
      <w:r>
        <w:rPr>
          <w:b/>
        </w:rPr>
        <w:t>Cenário Alternativo:</w:t>
      </w:r>
    </w:p>
    <w:p w:rsidR="005C2A61" w:rsidRDefault="005C2A61" w:rsidP="005C2A61">
      <w:pPr>
        <w:pStyle w:val="PargrafodaLista"/>
        <w:numPr>
          <w:ilvl w:val="0"/>
          <w:numId w:val="36"/>
        </w:numPr>
      </w:pPr>
      <w:r>
        <w:t>No passo 6 o utilizador pressiona o botão NÃO.</w:t>
      </w:r>
    </w:p>
    <w:p w:rsidR="005D132F" w:rsidRDefault="005C2A61" w:rsidP="005C2A61">
      <w:pPr>
        <w:pStyle w:val="PargrafodaLista"/>
        <w:numPr>
          <w:ilvl w:val="0"/>
          <w:numId w:val="36"/>
        </w:numPr>
      </w:pPr>
      <w:r>
        <w:t>O sistema volta ao passo 3, do cenário principal.</w:t>
      </w:r>
    </w:p>
    <w:p w:rsidR="005D132F" w:rsidRDefault="005D132F">
      <w:pPr>
        <w:widowControl/>
        <w:spacing w:line="240" w:lineRule="auto"/>
      </w:pPr>
      <w:r>
        <w:br w:type="page"/>
      </w:r>
    </w:p>
    <w:p w:rsidR="005D132F" w:rsidRDefault="005D132F" w:rsidP="005D132F">
      <w:pPr>
        <w:pStyle w:val="Ttulo2"/>
      </w:pPr>
      <w:bookmarkStart w:id="14" w:name="_Toc25181398"/>
      <w:r>
        <w:lastRenderedPageBreak/>
        <w:t>Caso de Utilização Alterar Dados</w:t>
      </w:r>
      <w:bookmarkEnd w:id="14"/>
    </w:p>
    <w:p w:rsidR="005D132F" w:rsidRPr="00895563" w:rsidRDefault="005D132F" w:rsidP="005D132F">
      <w:r w:rsidRPr="009A36E2">
        <w:rPr>
          <w:b/>
        </w:rPr>
        <w:t>Resumo:</w:t>
      </w:r>
      <w:r>
        <w:t xml:space="preserve"> Alterar informação de um projeto.</w:t>
      </w:r>
    </w:p>
    <w:p w:rsidR="005D132F" w:rsidRPr="00CE345A" w:rsidRDefault="005D132F" w:rsidP="005D132F">
      <w:r>
        <w:rPr>
          <w:b/>
        </w:rPr>
        <w:t xml:space="preserve">Atores: </w:t>
      </w:r>
      <w:r>
        <w:t>Gestor de Financiamento.</w:t>
      </w:r>
    </w:p>
    <w:p w:rsidR="005D132F" w:rsidRDefault="005D132F" w:rsidP="005D132F"/>
    <w:p w:rsidR="005D132F" w:rsidRDefault="005D132F" w:rsidP="005D132F">
      <w:pPr>
        <w:rPr>
          <w:b/>
        </w:rPr>
      </w:pPr>
      <w:r>
        <w:rPr>
          <w:b/>
        </w:rPr>
        <w:t>Cenário Principal: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 xml:space="preserve">O caso de utilização inicia-se quando o utilizador está autenticado como Gestor de Financiamento e pretende alterar os dados de um projeto. 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utilizador pressiona o botão ALTERAR DADOS.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sistema apresenta uma lista com todos os projetos</w:t>
      </w:r>
      <w:r w:rsidR="00214F04">
        <w:t xml:space="preserve">, que podem </w:t>
      </w:r>
      <w:r w:rsidR="0043116D">
        <w:t>ser alterados</w:t>
      </w:r>
      <w:r>
        <w:t>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utilizador seleciona o projeto pretendido.</w:t>
      </w:r>
    </w:p>
    <w:p w:rsidR="005D132F" w:rsidRDefault="0043116D" w:rsidP="0043116D">
      <w:pPr>
        <w:pStyle w:val="PargrafodaLista"/>
        <w:numPr>
          <w:ilvl w:val="0"/>
          <w:numId w:val="38"/>
        </w:numPr>
      </w:pPr>
      <w:r>
        <w:t>O sistema apresenta uma caixa com os campos que podem ser alterados.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 xml:space="preserve">O utilizador pressiona o botão </w:t>
      </w:r>
      <w:r w:rsidR="0043116D">
        <w:t>CONFIRMAR</w:t>
      </w:r>
      <w:r>
        <w:t>.</w:t>
      </w:r>
    </w:p>
    <w:p w:rsidR="005D132F" w:rsidRDefault="005D132F" w:rsidP="005D132F">
      <w:pPr>
        <w:pStyle w:val="PargrafodaLista"/>
        <w:numPr>
          <w:ilvl w:val="0"/>
          <w:numId w:val="38"/>
        </w:numPr>
      </w:pPr>
      <w:r>
        <w:t>O sistema apresenta uma mensagem de sucesso e volta à página inicial.</w:t>
      </w:r>
    </w:p>
    <w:p w:rsidR="005D132F" w:rsidRDefault="005D132F" w:rsidP="005D132F"/>
    <w:p w:rsidR="005D132F" w:rsidRDefault="005D132F" w:rsidP="005D132F">
      <w:pPr>
        <w:rPr>
          <w:b/>
        </w:rPr>
      </w:pPr>
      <w:r>
        <w:rPr>
          <w:b/>
        </w:rPr>
        <w:t>Cenário Alternativo:</w:t>
      </w:r>
    </w:p>
    <w:p w:rsidR="005D132F" w:rsidRDefault="005D132F" w:rsidP="005D132F">
      <w:pPr>
        <w:pStyle w:val="PargrafodaLista"/>
        <w:numPr>
          <w:ilvl w:val="0"/>
          <w:numId w:val="39"/>
        </w:numPr>
      </w:pPr>
      <w:r>
        <w:t>No passo 6 o utilizador pressiona o botão</w:t>
      </w:r>
      <w:r w:rsidR="0043116D">
        <w:t xml:space="preserve"> CANCELAR</w:t>
      </w:r>
      <w:r>
        <w:t>.</w:t>
      </w:r>
    </w:p>
    <w:p w:rsidR="005D132F" w:rsidRDefault="005D132F" w:rsidP="005D132F">
      <w:pPr>
        <w:pStyle w:val="PargrafodaLista"/>
        <w:numPr>
          <w:ilvl w:val="0"/>
          <w:numId w:val="39"/>
        </w:numPr>
      </w:pPr>
      <w:r>
        <w:t>O sistema volta ao passo 3, do cenário principal.</w:t>
      </w:r>
    </w:p>
    <w:p w:rsidR="00E94904" w:rsidRDefault="00E94904" w:rsidP="00E94904"/>
    <w:p w:rsidR="00E94904" w:rsidRDefault="00E94904" w:rsidP="00E94904"/>
    <w:p w:rsidR="00E94904" w:rsidRDefault="00E94904" w:rsidP="00E94904">
      <w:pPr>
        <w:pStyle w:val="Ttulo2"/>
      </w:pPr>
      <w:bookmarkStart w:id="15" w:name="_Toc25181399"/>
      <w:r>
        <w:t xml:space="preserve">Caso de Utilização </w:t>
      </w:r>
      <w:r w:rsidR="003E57AC">
        <w:t>Pedir Reforço de financiamento</w:t>
      </w:r>
      <w:bookmarkEnd w:id="15"/>
    </w:p>
    <w:p w:rsidR="00E94904" w:rsidRPr="00895563" w:rsidRDefault="00E94904" w:rsidP="00E94904">
      <w:r w:rsidRPr="009A36E2">
        <w:rPr>
          <w:b/>
        </w:rPr>
        <w:t>Resumo:</w:t>
      </w:r>
      <w:r>
        <w:t xml:space="preserve"> </w:t>
      </w:r>
      <w:r w:rsidR="003E57AC">
        <w:t>Pedir reforço de financiamento.</w:t>
      </w:r>
    </w:p>
    <w:p w:rsidR="00E94904" w:rsidRPr="00CE345A" w:rsidRDefault="00E94904" w:rsidP="00E94904">
      <w:r>
        <w:rPr>
          <w:b/>
        </w:rPr>
        <w:t xml:space="preserve">Atores: </w:t>
      </w:r>
      <w:r>
        <w:t>Gestor de Financiamento.</w:t>
      </w:r>
    </w:p>
    <w:p w:rsidR="00E94904" w:rsidRDefault="00E94904" w:rsidP="00E94904"/>
    <w:p w:rsidR="00E94904" w:rsidRDefault="00E94904" w:rsidP="00E94904">
      <w:pPr>
        <w:rPr>
          <w:b/>
        </w:rPr>
      </w:pPr>
      <w:r>
        <w:rPr>
          <w:b/>
        </w:rPr>
        <w:t>Cenário Principal: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 xml:space="preserve">O caso de utilização inicia-se quando o utilizador está autenticado como Gestor de Financiamento e pretende </w:t>
      </w:r>
      <w:r w:rsidR="003E57AC">
        <w:t>pedir um reforço de financiamento para um dado</w:t>
      </w:r>
      <w:r>
        <w:t xml:space="preserve"> projeto. 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utilizador pressiona o botão</w:t>
      </w:r>
      <w:r w:rsidR="00CD1A0F">
        <w:t xml:space="preserve"> PEDIR REFORÇO DE FINANCIAMENTO</w:t>
      </w:r>
      <w:r>
        <w:t>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sistema apresenta uma lista com todos os projetos, que podem ser</w:t>
      </w:r>
      <w:r w:rsidR="00CD1A0F">
        <w:t xml:space="preserve"> alvo de pedido de reforço</w:t>
      </w:r>
      <w:r>
        <w:t>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utilizador seleciona o projeto pretendido.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sistema apresenta uma caixa com os campos</w:t>
      </w:r>
      <w:r w:rsidR="00CD1A0F">
        <w:t xml:space="preserve"> necessários para o reforço</w:t>
      </w:r>
      <w:r>
        <w:t>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utilizador pressiona o botão CONFIRMAR.</w:t>
      </w:r>
    </w:p>
    <w:p w:rsidR="00E94904" w:rsidRDefault="00E94904" w:rsidP="003E57AC">
      <w:pPr>
        <w:pStyle w:val="PargrafodaLista"/>
        <w:numPr>
          <w:ilvl w:val="0"/>
          <w:numId w:val="40"/>
        </w:numPr>
      </w:pPr>
      <w:r>
        <w:t>O sistema apresenta uma mensagem de sucesso e volta à página inicial.</w:t>
      </w:r>
    </w:p>
    <w:p w:rsidR="00E94904" w:rsidRDefault="00E94904" w:rsidP="00E94904"/>
    <w:p w:rsidR="00E94904" w:rsidRDefault="00E94904" w:rsidP="00E94904">
      <w:pPr>
        <w:rPr>
          <w:b/>
        </w:rPr>
      </w:pPr>
      <w:r>
        <w:rPr>
          <w:b/>
        </w:rPr>
        <w:t>Cenário Alternativo:</w:t>
      </w:r>
    </w:p>
    <w:p w:rsidR="00E94904" w:rsidRDefault="00E94904" w:rsidP="003E57AC">
      <w:pPr>
        <w:pStyle w:val="PargrafodaLista"/>
        <w:numPr>
          <w:ilvl w:val="0"/>
          <w:numId w:val="41"/>
        </w:numPr>
      </w:pPr>
      <w:r>
        <w:t>No passo 6 o utilizador pressiona o botão CANCELAR.</w:t>
      </w:r>
    </w:p>
    <w:p w:rsidR="00E94904" w:rsidRPr="00AF309E" w:rsidRDefault="00E94904" w:rsidP="003E57AC">
      <w:pPr>
        <w:pStyle w:val="PargrafodaLista"/>
        <w:numPr>
          <w:ilvl w:val="0"/>
          <w:numId w:val="41"/>
        </w:numPr>
      </w:pPr>
      <w:r>
        <w:t>O sistema volta ao passo 3, do cenário principal.</w:t>
      </w:r>
    </w:p>
    <w:p w:rsidR="00E94904" w:rsidRDefault="00E94904" w:rsidP="00E94904"/>
    <w:p w:rsidR="00135811" w:rsidRDefault="00135811" w:rsidP="00D97E1F">
      <w:pPr>
        <w:pStyle w:val="Ttulo2"/>
      </w:pPr>
      <w:bookmarkStart w:id="16" w:name="_Hlk25178983"/>
      <w:bookmarkStart w:id="17" w:name="_Toc25181400"/>
      <w:r>
        <w:t>Caso de Utilização Suspender Projeto</w:t>
      </w:r>
      <w:bookmarkEnd w:id="17"/>
    </w:p>
    <w:p w:rsidR="00135811" w:rsidRDefault="00135811" w:rsidP="00135811">
      <w:r>
        <w:rPr>
          <w:b/>
        </w:rPr>
        <w:t xml:space="preserve">Resumo: </w:t>
      </w:r>
      <w:r>
        <w:t>O projeto pode ser suspenso em qualquer fase do seu desenvolvimento, colocando-o em espera até uma reativação.</w:t>
      </w:r>
    </w:p>
    <w:p w:rsidR="00135811" w:rsidRDefault="00135811" w:rsidP="00135811">
      <w:r>
        <w:rPr>
          <w:b/>
        </w:rPr>
        <w:t xml:space="preserve">Atores: </w:t>
      </w:r>
      <w:r>
        <w:t>Técnico, Gestor de Financiamento, 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caso de utilização inicia-se quando o utilizador está autenticado como qualquer utilizador e pretende suspender o projeto.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utilizador clica no botão SUSPENDER.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sistema lista todos os projetos que podem ser suspensos pelo utilizador autenticado.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utilizador seleciona o projeto que quer suspender.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3"/>
        </w:numPr>
      </w:pPr>
      <w:r>
        <w:lastRenderedPageBreak/>
        <w:t>O sistema suspende esse projeto e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44"/>
        </w:numPr>
      </w:pPr>
      <w:r>
        <w:t>No passo 6 o utilizador pressiona o botão NÃO.</w:t>
      </w:r>
    </w:p>
    <w:p w:rsidR="00135811" w:rsidRDefault="00135811" w:rsidP="00135811">
      <w:pPr>
        <w:pStyle w:val="PargrafodaLista"/>
        <w:numPr>
          <w:ilvl w:val="0"/>
          <w:numId w:val="44"/>
        </w:numPr>
      </w:pPr>
      <w:r>
        <w:t>O sistema volta ao passo 3 do cenário principal.</w:t>
      </w:r>
      <w:bookmarkEnd w:id="16"/>
    </w:p>
    <w:p w:rsidR="00135811" w:rsidRDefault="00135811" w:rsidP="00135811"/>
    <w:p w:rsidR="00135811" w:rsidRPr="00D97E1F" w:rsidRDefault="00135811" w:rsidP="00D97E1F">
      <w:pPr>
        <w:pStyle w:val="Ttulo2"/>
      </w:pPr>
      <w:bookmarkStart w:id="18" w:name="_Toc25181401"/>
      <w:r w:rsidRPr="00D97E1F">
        <w:t>Caso de Utilização Reativar Projeto</w:t>
      </w:r>
      <w:bookmarkEnd w:id="18"/>
    </w:p>
    <w:p w:rsidR="00135811" w:rsidRDefault="00135811" w:rsidP="00135811">
      <w:r>
        <w:rPr>
          <w:b/>
        </w:rPr>
        <w:t xml:space="preserve">Resumo: </w:t>
      </w:r>
      <w:r>
        <w:t>Um projeto pode ser reativado se estiver no estado Suspenso, colocando-o de volta na fase de desenvolvimento que se encontrava previamente.</w:t>
      </w:r>
    </w:p>
    <w:p w:rsidR="00135811" w:rsidRDefault="00135811" w:rsidP="00135811">
      <w:r>
        <w:rPr>
          <w:b/>
        </w:rPr>
        <w:t xml:space="preserve">Atores: </w:t>
      </w:r>
      <w:r>
        <w:t>Técnico, Gestor de Financiamento, 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caso de utilização inicia-se quando o utilizador está autenticado como qualquer utilizador e pretende reativar um projeto.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utilizador clica no botão REATIVAR.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sistema lista todos os projetos suspensos que podem ser reativados pelo utilizador autenticado.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utilizador seleciona o projeto que quer reativar.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5"/>
        </w:numPr>
      </w:pPr>
      <w:r>
        <w:t>O sistema reativa esse projeto e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46"/>
        </w:numPr>
      </w:pPr>
      <w:r>
        <w:t>No passo 6 o utilizador pressiona o botão NÃO.</w:t>
      </w:r>
    </w:p>
    <w:p w:rsidR="00135811" w:rsidRDefault="00135811" w:rsidP="00135811">
      <w:pPr>
        <w:pStyle w:val="PargrafodaLista"/>
        <w:numPr>
          <w:ilvl w:val="0"/>
          <w:numId w:val="46"/>
        </w:numPr>
      </w:pPr>
      <w:r>
        <w:t>O sistema volta ao passo 3 do cenário principal.</w:t>
      </w:r>
    </w:p>
    <w:p w:rsidR="00135811" w:rsidRDefault="00135811" w:rsidP="00135811"/>
    <w:p w:rsidR="00135811" w:rsidRDefault="00135811" w:rsidP="00135811"/>
    <w:p w:rsidR="00D97E1F" w:rsidRDefault="00D97E1F" w:rsidP="00135811"/>
    <w:p w:rsidR="00135811" w:rsidRDefault="00135811" w:rsidP="00D97E1F">
      <w:pPr>
        <w:pStyle w:val="Ttulo2"/>
      </w:pPr>
      <w:bookmarkStart w:id="19" w:name="_Toc25181402"/>
      <w:r>
        <w:t>Caso de Utilização Realizar Despacho</w:t>
      </w:r>
      <w:bookmarkEnd w:id="19"/>
    </w:p>
    <w:p w:rsidR="00135811" w:rsidRDefault="00135811" w:rsidP="00135811">
      <w:r>
        <w:rPr>
          <w:b/>
        </w:rPr>
        <w:t xml:space="preserve">Resumo: </w:t>
      </w:r>
      <w:r>
        <w:t>Anexa um despacho a um projeto.</w:t>
      </w:r>
    </w:p>
    <w:p w:rsidR="00135811" w:rsidRDefault="00135811" w:rsidP="00135811">
      <w:r>
        <w:rPr>
          <w:b/>
        </w:rPr>
        <w:t xml:space="preserve">Atores: </w:t>
      </w:r>
      <w:r>
        <w:t>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caso de utilização inicia-se quando o utilizador está autenticado como comissão de financiamento e quer anexar um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clica no botão ANEXAR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sistema lista todos os projetos que aguardam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seleciona o projeto que quer dar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anexa o despacho.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clica no botão ENVIAR.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7"/>
        </w:numPr>
      </w:pPr>
      <w:r>
        <w:t>O sistema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48"/>
        </w:numPr>
      </w:pPr>
      <w:r>
        <w:t>No passo 8 o utilizador pressiona o botão NÃO.</w:t>
      </w:r>
    </w:p>
    <w:p w:rsidR="00135811" w:rsidRDefault="00135811" w:rsidP="00135811">
      <w:pPr>
        <w:pStyle w:val="PargrafodaLista"/>
        <w:numPr>
          <w:ilvl w:val="0"/>
          <w:numId w:val="48"/>
        </w:numPr>
      </w:pPr>
      <w:r>
        <w:t>O sistema volta ao passo 3 do cenário principal.</w:t>
      </w:r>
    </w:p>
    <w:p w:rsidR="00135811" w:rsidRDefault="00135811" w:rsidP="00135811"/>
    <w:p w:rsidR="00135811" w:rsidRDefault="00135811" w:rsidP="00135811"/>
    <w:p w:rsidR="00135811" w:rsidRDefault="00135811" w:rsidP="00D97E1F">
      <w:pPr>
        <w:pStyle w:val="Ttulo2"/>
      </w:pPr>
      <w:bookmarkStart w:id="20" w:name="_Toc25181403"/>
      <w:r>
        <w:lastRenderedPageBreak/>
        <w:t>Caso de Utilização Decidir Aprovação de Reforço de Financiamento</w:t>
      </w:r>
      <w:bookmarkEnd w:id="20"/>
    </w:p>
    <w:p w:rsidR="00135811" w:rsidRDefault="00135811" w:rsidP="00135811">
      <w:r>
        <w:rPr>
          <w:b/>
        </w:rPr>
        <w:t xml:space="preserve">Resumo: </w:t>
      </w:r>
      <w:r>
        <w:t>Anexa um despacho a um projeto que decide se um reforço de financiamento é aceite ou não.</w:t>
      </w:r>
    </w:p>
    <w:p w:rsidR="00135811" w:rsidRDefault="00135811" w:rsidP="00135811">
      <w:r>
        <w:rPr>
          <w:b/>
        </w:rPr>
        <w:t xml:space="preserve">Atores: </w:t>
      </w:r>
      <w:r>
        <w:t>Comissão de Financiamento.</w:t>
      </w:r>
    </w:p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Principal: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caso de utilização inicia-se quando o utilizador está autenticado como comissão de financiamento e quer decidir a aprovação de um reforço de financiamento.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clica no botão DECIDIR APROVAÇÃO DE REFORÇO.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sistema lista todos os projetos que aguardam decisão de reforço.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seleciona o projeto que quer dar despacho.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anexa o despacho com a decisão de reforço.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clica no botão ENVIAR.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sistema apresenta uma caixa de confirmação.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utilizador pressiona o botão SIM.</w:t>
      </w:r>
    </w:p>
    <w:p w:rsidR="00135811" w:rsidRDefault="00135811" w:rsidP="00135811">
      <w:pPr>
        <w:pStyle w:val="PargrafodaLista"/>
        <w:numPr>
          <w:ilvl w:val="0"/>
          <w:numId w:val="49"/>
        </w:numPr>
      </w:pPr>
      <w:r>
        <w:t>O sistema envia uma mensagem a confirmar a ação.</w:t>
      </w:r>
    </w:p>
    <w:p w:rsidR="00135811" w:rsidRDefault="00135811" w:rsidP="00135811"/>
    <w:p w:rsidR="00135811" w:rsidRDefault="00135811" w:rsidP="00135811"/>
    <w:p w:rsidR="00135811" w:rsidRDefault="00135811" w:rsidP="00135811">
      <w:pPr>
        <w:rPr>
          <w:b/>
        </w:rPr>
      </w:pPr>
      <w:r>
        <w:rPr>
          <w:b/>
        </w:rPr>
        <w:t>Cenário Alternativo:</w:t>
      </w:r>
    </w:p>
    <w:p w:rsidR="00135811" w:rsidRDefault="00135811" w:rsidP="00135811">
      <w:pPr>
        <w:pStyle w:val="PargrafodaLista"/>
        <w:numPr>
          <w:ilvl w:val="0"/>
          <w:numId w:val="50"/>
        </w:numPr>
      </w:pPr>
      <w:r>
        <w:t>No passo 8 o utilizador pressiona o botão NÃO.</w:t>
      </w:r>
    </w:p>
    <w:p w:rsidR="00135811" w:rsidRDefault="00135811" w:rsidP="00135811">
      <w:pPr>
        <w:pStyle w:val="PargrafodaLista"/>
        <w:numPr>
          <w:ilvl w:val="0"/>
          <w:numId w:val="50"/>
        </w:numPr>
      </w:pPr>
      <w:r>
        <w:t>O sistema volta ao passo 3 do cenário principal.</w:t>
      </w:r>
    </w:p>
    <w:p w:rsidR="00135811" w:rsidRDefault="00135811" w:rsidP="00135811"/>
    <w:p w:rsidR="00135811" w:rsidRPr="00AF309E" w:rsidRDefault="00135811" w:rsidP="00E94904"/>
    <w:p w:rsidR="005C2A61" w:rsidRPr="00AF309E" w:rsidRDefault="005C2A61" w:rsidP="005D132F">
      <w:pPr>
        <w:ind w:left="360"/>
      </w:pPr>
    </w:p>
    <w:p w:rsidR="005C2A61" w:rsidRDefault="005C2A61" w:rsidP="003626EA"/>
    <w:p w:rsidR="003626EA" w:rsidRPr="00AF309E" w:rsidRDefault="003626EA" w:rsidP="00AF309E"/>
    <w:sectPr w:rsidR="003626EA" w:rsidRPr="00AF309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57F" w:rsidRDefault="0095257F">
      <w:pPr>
        <w:spacing w:line="240" w:lineRule="auto"/>
      </w:pPr>
      <w:r>
        <w:separator/>
      </w:r>
    </w:p>
  </w:endnote>
  <w:endnote w:type="continuationSeparator" w:id="0">
    <w:p w:rsidR="0095257F" w:rsidRDefault="00952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5811" w:rsidRDefault="001358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581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811" w:rsidRDefault="0013581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811" w:rsidRDefault="00135811">
          <w:pPr>
            <w:jc w:val="center"/>
          </w:pPr>
          <w:r>
            <w:sym w:font="Symbol" w:char="F0D3"/>
          </w:r>
          <w:r>
            <w:t>ES,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5811" w:rsidRDefault="0013581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135811" w:rsidRDefault="0013581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57F" w:rsidRDefault="0095257F">
      <w:pPr>
        <w:spacing w:line="240" w:lineRule="auto"/>
      </w:pPr>
      <w:r>
        <w:separator/>
      </w:r>
    </w:p>
  </w:footnote>
  <w:footnote w:type="continuationSeparator" w:id="0">
    <w:p w:rsidR="0095257F" w:rsidRDefault="00952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rPr>
        <w:sz w:val="24"/>
      </w:rPr>
    </w:pPr>
  </w:p>
  <w:p w:rsidR="00135811" w:rsidRDefault="00135811">
    <w:pPr>
      <w:pBdr>
        <w:top w:val="single" w:sz="6" w:space="1" w:color="auto"/>
      </w:pBdr>
      <w:rPr>
        <w:sz w:val="24"/>
      </w:rPr>
    </w:pPr>
  </w:p>
  <w:p w:rsidR="00135811" w:rsidRDefault="0013581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ES – Trabalho Prático</w:t>
    </w:r>
  </w:p>
  <w:p w:rsidR="00135811" w:rsidRDefault="00135811">
    <w:pPr>
      <w:pBdr>
        <w:bottom w:val="single" w:sz="6" w:space="1" w:color="auto"/>
      </w:pBdr>
      <w:jc w:val="right"/>
      <w:rPr>
        <w:sz w:val="24"/>
      </w:rPr>
    </w:pPr>
  </w:p>
  <w:p w:rsidR="00135811" w:rsidRDefault="001358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5811">
      <w:tc>
        <w:tcPr>
          <w:tcW w:w="6379" w:type="dxa"/>
        </w:tcPr>
        <w:p w:rsidR="00135811" w:rsidRDefault="00135811">
          <w:r>
            <w:t>Sistema de gestão de projetos de financiamento</w:t>
          </w:r>
        </w:p>
      </w:tc>
      <w:tc>
        <w:tcPr>
          <w:tcW w:w="3179" w:type="dxa"/>
        </w:tcPr>
        <w:p w:rsidR="00135811" w:rsidRDefault="00135811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135811">
      <w:tc>
        <w:tcPr>
          <w:tcW w:w="6379" w:type="dxa"/>
        </w:tcPr>
        <w:p w:rsidR="00135811" w:rsidRDefault="00135811">
          <w:r>
            <w:t>Especificação de Requisitos</w:t>
          </w:r>
        </w:p>
      </w:tc>
      <w:tc>
        <w:tcPr>
          <w:tcW w:w="3179" w:type="dxa"/>
        </w:tcPr>
        <w:p w:rsidR="00135811" w:rsidRDefault="00135811">
          <w:r>
            <w:t xml:space="preserve">  Date:  20/11/2019</w:t>
          </w:r>
        </w:p>
      </w:tc>
    </w:tr>
    <w:tr w:rsidR="00135811">
      <w:tc>
        <w:tcPr>
          <w:tcW w:w="9558" w:type="dxa"/>
          <w:gridSpan w:val="2"/>
        </w:tcPr>
        <w:p w:rsidR="00135811" w:rsidRDefault="00135811">
          <w:r>
            <w:t>ER-PSG-01</w:t>
          </w:r>
        </w:p>
      </w:tc>
    </w:tr>
  </w:tbl>
  <w:p w:rsidR="00135811" w:rsidRDefault="001358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811" w:rsidRDefault="00135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3228F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37B12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546A0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E0735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93590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A2013"/>
    <w:multiLevelType w:val="hybridMultilevel"/>
    <w:tmpl w:val="ADD665A0"/>
    <w:lvl w:ilvl="0" w:tplc="3F40E2D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453447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95098"/>
    <w:multiLevelType w:val="hybridMultilevel"/>
    <w:tmpl w:val="59B88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4449DA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87AA7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B7C25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C16F4"/>
    <w:multiLevelType w:val="hybridMultilevel"/>
    <w:tmpl w:val="82884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3D226B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A6BA8"/>
    <w:multiLevelType w:val="hybridMultilevel"/>
    <w:tmpl w:val="B6EE6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DE3A6E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4A502B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182B15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00EB9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2640D4C"/>
    <w:multiLevelType w:val="hybridMultilevel"/>
    <w:tmpl w:val="89F28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4574616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23BCE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131CF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41E74"/>
    <w:multiLevelType w:val="hybridMultilevel"/>
    <w:tmpl w:val="3AA65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EEF0EF4"/>
    <w:multiLevelType w:val="hybridMultilevel"/>
    <w:tmpl w:val="0D18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46311"/>
    <w:multiLevelType w:val="hybridMultilevel"/>
    <w:tmpl w:val="281E7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F1437A"/>
    <w:multiLevelType w:val="multilevel"/>
    <w:tmpl w:val="BCCC7B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8022D9B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0566B"/>
    <w:multiLevelType w:val="hybridMultilevel"/>
    <w:tmpl w:val="A21ED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1"/>
  </w:num>
  <w:num w:numId="3">
    <w:abstractNumId w:val="47"/>
  </w:num>
  <w:num w:numId="4">
    <w:abstractNumId w:val="33"/>
  </w:num>
  <w:num w:numId="5">
    <w:abstractNumId w:val="3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4"/>
  </w:num>
  <w:num w:numId="9">
    <w:abstractNumId w:val="5"/>
  </w:num>
  <w:num w:numId="10">
    <w:abstractNumId w:val="22"/>
  </w:num>
  <w:num w:numId="11">
    <w:abstractNumId w:val="20"/>
  </w:num>
  <w:num w:numId="12">
    <w:abstractNumId w:val="43"/>
  </w:num>
  <w:num w:numId="13">
    <w:abstractNumId w:val="19"/>
  </w:num>
  <w:num w:numId="14">
    <w:abstractNumId w:val="10"/>
  </w:num>
  <w:num w:numId="15">
    <w:abstractNumId w:val="41"/>
  </w:num>
  <w:num w:numId="16">
    <w:abstractNumId w:val="28"/>
  </w:num>
  <w:num w:numId="17">
    <w:abstractNumId w:val="13"/>
  </w:num>
  <w:num w:numId="18">
    <w:abstractNumId w:val="2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8"/>
  </w:num>
  <w:num w:numId="21">
    <w:abstractNumId w:val="38"/>
  </w:num>
  <w:num w:numId="22">
    <w:abstractNumId w:val="32"/>
  </w:num>
  <w:num w:numId="23">
    <w:abstractNumId w:val="9"/>
  </w:num>
  <w:num w:numId="24">
    <w:abstractNumId w:val="42"/>
  </w:num>
  <w:num w:numId="25">
    <w:abstractNumId w:val="12"/>
  </w:num>
  <w:num w:numId="26">
    <w:abstractNumId w:val="24"/>
  </w:num>
  <w:num w:numId="27">
    <w:abstractNumId w:val="17"/>
  </w:num>
  <w:num w:numId="28">
    <w:abstractNumId w:val="8"/>
  </w:num>
  <w:num w:numId="29">
    <w:abstractNumId w:val="36"/>
  </w:num>
  <w:num w:numId="30">
    <w:abstractNumId w:val="3"/>
  </w:num>
  <w:num w:numId="31">
    <w:abstractNumId w:val="16"/>
  </w:num>
  <w:num w:numId="32">
    <w:abstractNumId w:val="7"/>
  </w:num>
  <w:num w:numId="33">
    <w:abstractNumId w:val="23"/>
  </w:num>
  <w:num w:numId="34">
    <w:abstractNumId w:val="39"/>
  </w:num>
  <w:num w:numId="35">
    <w:abstractNumId w:val="35"/>
  </w:num>
  <w:num w:numId="36">
    <w:abstractNumId w:val="6"/>
  </w:num>
  <w:num w:numId="37">
    <w:abstractNumId w:val="37"/>
  </w:num>
  <w:num w:numId="38">
    <w:abstractNumId w:val="14"/>
  </w:num>
  <w:num w:numId="39">
    <w:abstractNumId w:val="40"/>
  </w:num>
  <w:num w:numId="40">
    <w:abstractNumId w:val="15"/>
  </w:num>
  <w:num w:numId="41">
    <w:abstractNumId w:val="2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9E"/>
    <w:rsid w:val="000C4364"/>
    <w:rsid w:val="000F0945"/>
    <w:rsid w:val="000F2907"/>
    <w:rsid w:val="00135811"/>
    <w:rsid w:val="001D727F"/>
    <w:rsid w:val="001D7DAC"/>
    <w:rsid w:val="00214F04"/>
    <w:rsid w:val="002C3F42"/>
    <w:rsid w:val="003626EA"/>
    <w:rsid w:val="00385F25"/>
    <w:rsid w:val="003E57AC"/>
    <w:rsid w:val="003E58AC"/>
    <w:rsid w:val="00416C79"/>
    <w:rsid w:val="0043116D"/>
    <w:rsid w:val="0052333D"/>
    <w:rsid w:val="0052797E"/>
    <w:rsid w:val="005A0E54"/>
    <w:rsid w:val="005C2A61"/>
    <w:rsid w:val="005C2C9E"/>
    <w:rsid w:val="005D132F"/>
    <w:rsid w:val="00612BBF"/>
    <w:rsid w:val="00620E9A"/>
    <w:rsid w:val="00895563"/>
    <w:rsid w:val="0095257F"/>
    <w:rsid w:val="009A36E2"/>
    <w:rsid w:val="00A71D13"/>
    <w:rsid w:val="00AA557B"/>
    <w:rsid w:val="00AE37BF"/>
    <w:rsid w:val="00AF309E"/>
    <w:rsid w:val="00B030C6"/>
    <w:rsid w:val="00C0049E"/>
    <w:rsid w:val="00CD1A0F"/>
    <w:rsid w:val="00CE345A"/>
    <w:rsid w:val="00D856DD"/>
    <w:rsid w:val="00D97E1F"/>
    <w:rsid w:val="00E94904"/>
    <w:rsid w:val="00F12A57"/>
    <w:rsid w:val="00F22F6B"/>
    <w:rsid w:val="00F61B68"/>
    <w:rsid w:val="00F75676"/>
    <w:rsid w:val="00FD4B45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DF1139"/>
  <w15:chartTrackingRefBased/>
  <w15:docId w15:val="{00BB0EF6-99AD-4870-82E5-66BAEF9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2F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2F6B"/>
    <w:rPr>
      <w:rFonts w:ascii="Segoe UI" w:hAnsi="Segoe UI" w:cs="Segoe UI"/>
      <w:sz w:val="18"/>
      <w:szCs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F22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345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rsid w:val="00135811"/>
    <w:rPr>
      <w:rFonts w:ascii="Arial" w:hAnsi="Arial"/>
      <w:b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el\1920INVERNO\ES\rup_srs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154</TotalTime>
  <Pages>11</Pages>
  <Words>1652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Duarte</dc:creator>
  <cp:keywords/>
  <dc:description/>
  <cp:lastModifiedBy>Bernardo Costa</cp:lastModifiedBy>
  <cp:revision>37</cp:revision>
  <cp:lastPrinted>1900-01-01T00:00:00Z</cp:lastPrinted>
  <dcterms:created xsi:type="dcterms:W3CDTF">2019-11-19T15:22:00Z</dcterms:created>
  <dcterms:modified xsi:type="dcterms:W3CDTF">2019-11-20T22:29:00Z</dcterms:modified>
</cp:coreProperties>
</file>